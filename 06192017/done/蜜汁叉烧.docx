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5C82" w14:textId="77777777" w:rsidR="000252AA" w:rsidRPr="000252AA" w:rsidRDefault="000252AA" w:rsidP="000252AA">
      <w:pPr>
        <w:rPr>
          <w:rFonts w:ascii="Times New Roman" w:eastAsia="Times New Roman" w:hAnsi="Times New Roman" w:cs="Times New Roman"/>
        </w:rPr>
      </w:pPr>
      <w:r w:rsidRPr="000252AA">
        <w:rPr>
          <w:rFonts w:ascii="MS Mincho" w:eastAsia="MS Mincho" w:hAnsi="MS Mincho" w:cs="MS Mincho"/>
          <w:color w:val="000000"/>
          <w:sz w:val="30"/>
          <w:szCs w:val="30"/>
          <w:shd w:val="clear" w:color="auto" w:fill="FFFFFF"/>
        </w:rPr>
        <w:t>蜜汁叉</w:t>
      </w:r>
      <w:r w:rsidRPr="000252AA">
        <w:rPr>
          <w:rFonts w:ascii="SimSun" w:eastAsia="SimSun" w:hAnsi="SimSun" w:cs="SimSun"/>
          <w:color w:val="000000"/>
          <w:sz w:val="30"/>
          <w:szCs w:val="30"/>
          <w:shd w:val="clear" w:color="auto" w:fill="FFFFFF"/>
        </w:rPr>
        <w:t>烧</w:t>
      </w:r>
    </w:p>
    <w:p w14:paraId="18CAB980" w14:textId="77777777" w:rsidR="00A7175B" w:rsidRDefault="00EA2198">
      <w:pPr>
        <w:rPr>
          <w:rStyle w:val="Hyperlink"/>
          <w:rFonts w:ascii="Arial" w:hAnsi="Arial" w:cs="Arial"/>
        </w:rPr>
      </w:pPr>
      <w:hyperlink r:id="rId5" w:history="1">
        <w:r w:rsidR="000252AA" w:rsidRPr="00845605">
          <w:rPr>
            <w:rStyle w:val="Hyperlink"/>
            <w:rFonts w:ascii="Arial" w:hAnsi="Arial" w:cs="Arial"/>
          </w:rPr>
          <w:t>https://www.youtube.com/watch?v=udOnBPDkIOM</w:t>
        </w:r>
      </w:hyperlink>
    </w:p>
    <w:p w14:paraId="302D529C" w14:textId="77777777" w:rsidR="00B11868" w:rsidRDefault="00B11868">
      <w:pPr>
        <w:rPr>
          <w:rStyle w:val="Hyperlink"/>
          <w:rFonts w:ascii="Arial" w:hAnsi="Arial" w:cs="Arial"/>
        </w:rPr>
      </w:pPr>
    </w:p>
    <w:p w14:paraId="55C6FB25" w14:textId="77777777" w:rsidR="00B11868" w:rsidRPr="00D9637F" w:rsidRDefault="00B11868">
      <w:pPr>
        <w:rPr>
          <w:rStyle w:val="Hyperlink"/>
          <w:rFonts w:ascii="Arial" w:hAnsi="Arial" w:cs="Arial"/>
          <w:color w:val="auto"/>
          <w:u w:val="none"/>
        </w:rPr>
      </w:pPr>
    </w:p>
    <w:p w14:paraId="234207CD" w14:textId="37320EA0" w:rsidR="00D9637F" w:rsidRDefault="00D9637F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500 g pork shoulder</w:t>
      </w:r>
    </w:p>
    <w:p w14:paraId="4D9D976D" w14:textId="3E4C80D0" w:rsidR="00B11868" w:rsidRPr="00D9637F" w:rsidRDefault="00B11868">
      <w:pPr>
        <w:rPr>
          <w:rStyle w:val="Hyperlink"/>
          <w:rFonts w:ascii="Arial" w:hAnsi="Arial" w:cs="Arial"/>
          <w:color w:val="auto"/>
          <w:u w:val="none"/>
        </w:rPr>
      </w:pPr>
      <w:r w:rsidRPr="00D9637F">
        <w:rPr>
          <w:rStyle w:val="Hyperlink"/>
          <w:rFonts w:ascii="Arial" w:hAnsi="Arial" w:cs="Arial"/>
          <w:color w:val="auto"/>
          <w:u w:val="none"/>
        </w:rPr>
        <w:t>2 tbsp wine</w:t>
      </w:r>
    </w:p>
    <w:p w14:paraId="5531EE15" w14:textId="18E488B1" w:rsidR="00D9637F" w:rsidRPr="00D9637F" w:rsidRDefault="00D9637F">
      <w:pPr>
        <w:rPr>
          <w:rFonts w:ascii="Arial" w:hAnsi="Arial" w:cs="Arial"/>
        </w:rPr>
      </w:pPr>
      <w:r>
        <w:rPr>
          <w:rFonts w:ascii="Arial" w:hAnsi="Arial" w:cs="Arial"/>
        </w:rPr>
        <w:t>2 tbsp oyster sauce</w:t>
      </w:r>
    </w:p>
    <w:p w14:paraId="343B27E9" w14:textId="0638A6A9" w:rsidR="000252AA" w:rsidRDefault="00D9637F">
      <w:pPr>
        <w:rPr>
          <w:rFonts w:ascii="Arial" w:hAnsi="Arial" w:cs="Arial"/>
        </w:rPr>
      </w:pPr>
      <w:r>
        <w:rPr>
          <w:rFonts w:ascii="Arial" w:hAnsi="Arial" w:cs="Arial"/>
        </w:rPr>
        <w:t>½ tsp black pepper</w:t>
      </w:r>
    </w:p>
    <w:p w14:paraId="125C9E7C" w14:textId="03C66EEE" w:rsidR="00D9637F" w:rsidRDefault="00D9637F">
      <w:pPr>
        <w:rPr>
          <w:rFonts w:ascii="Arial" w:hAnsi="Arial" w:cs="Arial"/>
        </w:rPr>
      </w:pPr>
      <w:r>
        <w:rPr>
          <w:rFonts w:ascii="Arial" w:hAnsi="Arial" w:cs="Arial"/>
        </w:rPr>
        <w:t>2 cloves garlic</w:t>
      </w:r>
    </w:p>
    <w:p w14:paraId="2A471391" w14:textId="33227DE2" w:rsidR="00D9637F" w:rsidRDefault="00D9637F">
      <w:pPr>
        <w:rPr>
          <w:rFonts w:ascii="Arial" w:hAnsi="Arial" w:cs="Arial"/>
        </w:rPr>
      </w:pPr>
      <w:r>
        <w:rPr>
          <w:rFonts w:ascii="Arial" w:hAnsi="Arial" w:cs="Arial"/>
        </w:rPr>
        <w:t>a small piece of ginger</w:t>
      </w:r>
    </w:p>
    <w:p w14:paraId="6E9A5E59" w14:textId="01B3BFD2" w:rsidR="00D9637F" w:rsidRDefault="00D9637F">
      <w:pPr>
        <w:rPr>
          <w:rFonts w:ascii="Arial" w:hAnsi="Arial" w:cs="Arial"/>
        </w:rPr>
      </w:pPr>
      <w:r>
        <w:rPr>
          <w:rFonts w:ascii="Arial" w:hAnsi="Arial" w:cs="Arial"/>
        </w:rPr>
        <w:t>4 tbsp light soy sauce</w:t>
      </w:r>
    </w:p>
    <w:p w14:paraId="4A06CB58" w14:textId="0F2AA870" w:rsidR="00D9637F" w:rsidRDefault="00D9637F">
      <w:pPr>
        <w:rPr>
          <w:rFonts w:ascii="Arial" w:hAnsi="Arial" w:cs="Arial"/>
        </w:rPr>
      </w:pPr>
      <w:r>
        <w:rPr>
          <w:rFonts w:ascii="Arial" w:hAnsi="Arial" w:cs="Arial"/>
        </w:rPr>
        <w:t>3 tbsp honey</w:t>
      </w:r>
    </w:p>
    <w:p w14:paraId="67D28E63" w14:textId="77777777" w:rsidR="00D9637F" w:rsidRDefault="00D9637F">
      <w:pPr>
        <w:rPr>
          <w:rFonts w:ascii="Arial" w:hAnsi="Arial" w:cs="Arial"/>
        </w:rPr>
      </w:pPr>
    </w:p>
    <w:p w14:paraId="7E695E50" w14:textId="16130EE5" w:rsidR="00D9637F" w:rsidRDefault="00D9637F" w:rsidP="00D963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Cut pork </w:t>
      </w:r>
      <w:r>
        <w:rPr>
          <w:rStyle w:val="Hyperlink"/>
          <w:rFonts w:ascii="Arial" w:hAnsi="Arial" w:cs="Arial"/>
          <w:color w:val="auto"/>
          <w:u w:val="none"/>
        </w:rPr>
        <w:t>shoulder</w:t>
      </w:r>
      <w:r>
        <w:rPr>
          <w:rFonts w:ascii="Arial" w:hAnsi="Arial" w:cs="Arial"/>
        </w:rPr>
        <w:t xml:space="preserve"> into strip of diameter of 5 cm</w:t>
      </w:r>
    </w:p>
    <w:p w14:paraId="3496BE66" w14:textId="4306BEDC" w:rsidR="00D9637F" w:rsidRDefault="00211AC5" w:rsidP="00D963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Combine </w:t>
      </w:r>
      <w:r w:rsidR="00D9637F" w:rsidRPr="00D9637F">
        <w:rPr>
          <w:rStyle w:val="Hyperlink"/>
          <w:rFonts w:ascii="Arial" w:hAnsi="Arial" w:cs="Arial"/>
          <w:color w:val="auto"/>
          <w:u w:val="none"/>
        </w:rPr>
        <w:t>W</w:t>
      </w:r>
      <w:r w:rsidR="00D9637F" w:rsidRPr="00D9637F">
        <w:rPr>
          <w:rStyle w:val="Hyperlink"/>
          <w:rFonts w:ascii="Arial" w:hAnsi="Arial" w:cs="Arial"/>
          <w:color w:val="auto"/>
          <w:u w:val="none"/>
        </w:rPr>
        <w:t>ine</w:t>
      </w:r>
      <w:r w:rsidR="00D9637F">
        <w:rPr>
          <w:rStyle w:val="Hyperlink"/>
          <w:rFonts w:ascii="Arial" w:hAnsi="Arial" w:cs="Arial"/>
          <w:color w:val="auto"/>
          <w:u w:val="none"/>
        </w:rPr>
        <w:t>,</w:t>
      </w:r>
      <w:r w:rsidR="00D9637F" w:rsidRPr="00D9637F">
        <w:rPr>
          <w:rFonts w:ascii="Arial" w:hAnsi="Arial" w:cs="Arial"/>
        </w:rPr>
        <w:t xml:space="preserve"> </w:t>
      </w:r>
      <w:r w:rsidR="00D9637F">
        <w:rPr>
          <w:rFonts w:ascii="Arial" w:hAnsi="Arial" w:cs="Arial"/>
        </w:rPr>
        <w:t>oyster sauce</w:t>
      </w:r>
      <w:r w:rsidR="00D9637F">
        <w:rPr>
          <w:rFonts w:ascii="Arial" w:hAnsi="Arial" w:cs="Arial"/>
        </w:rPr>
        <w:t>,</w:t>
      </w:r>
      <w:r w:rsidR="00672047">
        <w:rPr>
          <w:rFonts w:ascii="Arial" w:hAnsi="Arial" w:cs="Arial"/>
        </w:rPr>
        <w:t xml:space="preserve"> </w:t>
      </w:r>
      <w:r w:rsidR="00672047">
        <w:rPr>
          <w:rFonts w:ascii="Arial" w:hAnsi="Arial" w:cs="Arial"/>
        </w:rPr>
        <w:t>honey</w:t>
      </w:r>
      <w:r w:rsidR="00672047">
        <w:rPr>
          <w:rFonts w:ascii="Arial" w:hAnsi="Arial" w:cs="Arial"/>
        </w:rPr>
        <w:t xml:space="preserve">, </w:t>
      </w:r>
      <w:r w:rsidR="00672047">
        <w:rPr>
          <w:rFonts w:ascii="Arial" w:hAnsi="Arial" w:cs="Arial"/>
        </w:rPr>
        <w:t>black pepper</w:t>
      </w:r>
      <w:r w:rsidR="00672047">
        <w:rPr>
          <w:rFonts w:ascii="Arial" w:hAnsi="Arial" w:cs="Arial"/>
        </w:rPr>
        <w:t xml:space="preserve">, </w:t>
      </w:r>
      <w:r w:rsidR="00D9637F">
        <w:rPr>
          <w:rFonts w:ascii="Arial" w:hAnsi="Arial" w:cs="Arial"/>
        </w:rPr>
        <w:t>soy sauce</w:t>
      </w:r>
      <w:r>
        <w:rPr>
          <w:rFonts w:ascii="Arial" w:hAnsi="Arial" w:cs="Arial"/>
        </w:rPr>
        <w:t>,</w:t>
      </w:r>
      <w:r w:rsidRPr="00211A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garlic</w:t>
      </w:r>
      <w:r>
        <w:rPr>
          <w:rFonts w:ascii="Arial" w:hAnsi="Arial" w:cs="Arial"/>
        </w:rPr>
        <w:t>,</w:t>
      </w:r>
      <w:r w:rsidRPr="00211A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ginger</w:t>
      </w:r>
    </w:p>
    <w:p w14:paraId="57531509" w14:textId="23ED6AF2" w:rsidR="00211AC5" w:rsidRDefault="00211AC5" w:rsidP="00D963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Marinate for 24 hours</w:t>
      </w:r>
    </w:p>
    <w:p w14:paraId="69E8AEA1" w14:textId="42F156D2" w:rsidR="00641D9D" w:rsidRDefault="00641D9D" w:rsidP="00D963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 the reserved marinade, honey, oil. 1 tbsp, respectively. Brush the sauce on meat</w:t>
      </w:r>
    </w:p>
    <w:p w14:paraId="74D4D49C" w14:textId="74024B09" w:rsidR="00211AC5" w:rsidRDefault="00641D9D" w:rsidP="00D963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Oven 395 F, </w:t>
      </w:r>
      <w:r w:rsidR="00EA2198">
        <w:rPr>
          <w:rFonts w:ascii="Arial" w:hAnsi="Arial" w:cs="Arial"/>
        </w:rPr>
        <w:t xml:space="preserve">grill, </w:t>
      </w:r>
      <w:r>
        <w:rPr>
          <w:rFonts w:ascii="Arial" w:hAnsi="Arial" w:cs="Arial"/>
        </w:rPr>
        <w:t>10 min</w:t>
      </w:r>
    </w:p>
    <w:p w14:paraId="6D86B722" w14:textId="7892C970" w:rsidR="00641D9D" w:rsidRDefault="00641D9D" w:rsidP="00D963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Brush the sauce again, </w:t>
      </w:r>
      <w:r w:rsidR="005C49B5">
        <w:rPr>
          <w:rFonts w:ascii="Arial" w:hAnsi="Arial" w:cs="Arial"/>
        </w:rPr>
        <w:t xml:space="preserve">flip, </w:t>
      </w:r>
      <w:r>
        <w:rPr>
          <w:rFonts w:ascii="Arial" w:hAnsi="Arial" w:cs="Arial"/>
        </w:rPr>
        <w:t>10 min.</w:t>
      </w:r>
    </w:p>
    <w:p w14:paraId="17058C43" w14:textId="1775576A" w:rsidR="00EA2198" w:rsidRPr="00D9637F" w:rsidRDefault="00EA2198" w:rsidP="00D963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Serve after 10 min.</w:t>
      </w:r>
      <w:bookmarkStart w:id="0" w:name="_GoBack"/>
      <w:bookmarkEnd w:id="0"/>
    </w:p>
    <w:sectPr w:rsidR="00EA2198" w:rsidRPr="00D9637F" w:rsidSect="0013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3273D"/>
    <w:multiLevelType w:val="hybridMultilevel"/>
    <w:tmpl w:val="1B64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AA"/>
    <w:rsid w:val="000252AA"/>
    <w:rsid w:val="000C736D"/>
    <w:rsid w:val="000F61AE"/>
    <w:rsid w:val="00132206"/>
    <w:rsid w:val="001414FE"/>
    <w:rsid w:val="00211AC5"/>
    <w:rsid w:val="00496EA1"/>
    <w:rsid w:val="005C49B5"/>
    <w:rsid w:val="00641D9D"/>
    <w:rsid w:val="00667121"/>
    <w:rsid w:val="00672047"/>
    <w:rsid w:val="007921A7"/>
    <w:rsid w:val="008353D3"/>
    <w:rsid w:val="00857C2C"/>
    <w:rsid w:val="009C5D29"/>
    <w:rsid w:val="00AB09EE"/>
    <w:rsid w:val="00AB2DF6"/>
    <w:rsid w:val="00B11868"/>
    <w:rsid w:val="00B44A1F"/>
    <w:rsid w:val="00B45C4F"/>
    <w:rsid w:val="00BA06B5"/>
    <w:rsid w:val="00C14559"/>
    <w:rsid w:val="00C30747"/>
    <w:rsid w:val="00C76789"/>
    <w:rsid w:val="00C81730"/>
    <w:rsid w:val="00CC47C5"/>
    <w:rsid w:val="00D9637F"/>
    <w:rsid w:val="00DD4F14"/>
    <w:rsid w:val="00EA2198"/>
    <w:rsid w:val="00EB2060"/>
    <w:rsid w:val="00EC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2E3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2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8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udOnBPDkI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ngfu/Library/Group%20Containers/UBF8T346G9.Office/User%20Content.localized/Templates.localized/Documen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Document2.dotx</Template>
  <TotalTime>4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Mingfu Chen</dc:creator>
  <cp:keywords/>
  <dc:description/>
  <cp:lastModifiedBy>Mingfu Chen</cp:lastModifiedBy>
  <cp:revision>7</cp:revision>
  <dcterms:created xsi:type="dcterms:W3CDTF">2017-06-17T14:47:00Z</dcterms:created>
  <dcterms:modified xsi:type="dcterms:W3CDTF">2017-06-21T01:48:00Z</dcterms:modified>
</cp:coreProperties>
</file>